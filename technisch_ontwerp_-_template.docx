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85BC024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75B10DCE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E7122E" w14:textId="479DBF40" w:rsidR="004F7A96" w:rsidRDefault="00516825" w:rsidP="00FE3C2E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 Ontwerp</w:t>
                    </w:r>
                  </w:p>
                </w:sdtContent>
              </w:sdt>
            </w:tc>
          </w:tr>
          <w:tr w:rsidR="004F7A96" w14:paraId="4B256961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246B804A" w14:textId="77777777" w:rsidR="004F7A96" w:rsidRDefault="004F7A96" w:rsidP="004F7A96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Datum en versie van het document</w:t>
                    </w:r>
                  </w:p>
                </w:sdtContent>
              </w:sdt>
            </w:tc>
          </w:tr>
          <w:tr w:rsidR="004F7A96" w14:paraId="7A8519D7" w14:textId="77777777" w:rsidTr="004F7A96">
            <w:tc>
              <w:tcPr>
                <w:tcW w:w="0" w:type="auto"/>
                <w:vAlign w:val="bottom"/>
              </w:tcPr>
              <w:p w14:paraId="7548878D" w14:textId="77777777" w:rsidR="004F7A96" w:rsidRDefault="004F7A96" w:rsidP="004F7A96"/>
            </w:tc>
          </w:tr>
          <w:tr w:rsidR="004F7A96" w14:paraId="4C503284" w14:textId="77777777" w:rsidTr="004F7A96">
            <w:tc>
              <w:tcPr>
                <w:tcW w:w="0" w:type="auto"/>
                <w:vAlign w:val="bottom"/>
              </w:tcPr>
              <w:p w14:paraId="5F3D436A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3DCF8545" w14:textId="77777777" w:rsidTr="004F7A96">
            <w:tc>
              <w:tcPr>
                <w:tcW w:w="0" w:type="auto"/>
                <w:vAlign w:val="bottom"/>
              </w:tcPr>
              <w:p w14:paraId="3BAED934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5D3878B0" w14:textId="77777777" w:rsidR="003C589C" w:rsidRDefault="0094409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5A7AE2DC" w14:textId="77777777" w:rsidR="00E30D3B" w:rsidRPr="00E30D3B" w:rsidRDefault="001277A9" w:rsidP="00E30D3B"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Architectuur van de site</w:t>
      </w:r>
    </w:p>
    <w:p w14:paraId="375DF37B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programmeer/codeer talen worden er gebruikt in het eindproduct?</w:t>
      </w:r>
    </w:p>
    <w:p w14:paraId="27DD0995" w14:textId="77777777" w:rsidR="005E61A4" w:rsidRDefault="005E61A4" w:rsidP="005E61A4">
      <w:pPr>
        <w:widowControl w:val="0"/>
        <w:spacing w:after="0" w:line="264" w:lineRule="auto"/>
        <w:contextualSpacing/>
      </w:pPr>
    </w:p>
    <w:p w14:paraId="410959B4" w14:textId="1F70D2D0" w:rsidR="005E61A4" w:rsidRDefault="005E61A4" w:rsidP="001277A9">
      <w:pPr>
        <w:widowControl w:val="0"/>
        <w:spacing w:after="0" w:line="264" w:lineRule="auto"/>
        <w:contextualSpacing/>
      </w:pPr>
      <w:r w:rsidRPr="005E61A4">
        <w:t>In dit project gebruik ik verschillende programmeertalen. Voor de front-end gebruik ik React.js (</w:t>
      </w:r>
      <w:proofErr w:type="spellStart"/>
      <w:r w:rsidRPr="005E61A4">
        <w:t>JavaScript</w:t>
      </w:r>
      <w:proofErr w:type="spellEnd"/>
      <w:r w:rsidRPr="005E61A4">
        <w:t xml:space="preserve">) om interactieve gebruikersinterfaces te bouwen. </w:t>
      </w:r>
      <w:proofErr w:type="spellStart"/>
      <w:r w:rsidRPr="005E61A4">
        <w:t>TailwindCSS</w:t>
      </w:r>
      <w:proofErr w:type="spellEnd"/>
      <w:r w:rsidRPr="005E61A4">
        <w:t xml:space="preserve"> helpt me snel stijlen toe te passen. De </w:t>
      </w:r>
      <w:proofErr w:type="spellStart"/>
      <w:r w:rsidRPr="005E61A4">
        <w:t>back-end</w:t>
      </w:r>
      <w:proofErr w:type="spellEnd"/>
      <w:r w:rsidRPr="005E61A4">
        <w:t xml:space="preserve"> draait op </w:t>
      </w:r>
      <w:proofErr w:type="spellStart"/>
      <w:r w:rsidRPr="005E61A4">
        <w:t>headless</w:t>
      </w:r>
      <w:proofErr w:type="spellEnd"/>
      <w:r w:rsidRPr="005E61A4">
        <w:t xml:space="preserve"> </w:t>
      </w:r>
      <w:proofErr w:type="spellStart"/>
      <w:r w:rsidRPr="005E61A4">
        <w:t>WordPress</w:t>
      </w:r>
      <w:proofErr w:type="spellEnd"/>
      <w:r w:rsidRPr="005E61A4">
        <w:t>, dat gebruikmaakt van PHP. Voor de communicatie tussen de front- en backend gebruik ik de REST API.</w:t>
      </w:r>
    </w:p>
    <w:p w14:paraId="48700088" w14:textId="77777777" w:rsidR="005E61A4" w:rsidRDefault="005E61A4" w:rsidP="001277A9">
      <w:pPr>
        <w:widowControl w:val="0"/>
        <w:spacing w:after="0" w:line="264" w:lineRule="auto"/>
        <w:contextualSpacing/>
      </w:pPr>
    </w:p>
    <w:p w14:paraId="73764198" w14:textId="77777777" w:rsidR="005E61A4" w:rsidRDefault="005E61A4" w:rsidP="001277A9">
      <w:pPr>
        <w:widowControl w:val="0"/>
        <w:spacing w:after="0" w:line="264" w:lineRule="auto"/>
        <w:contextualSpacing/>
      </w:pPr>
    </w:p>
    <w:p w14:paraId="39733AB8" w14:textId="1127DB00" w:rsidR="00E30D3B" w:rsidRPr="001277A9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Performance</w:t>
      </w:r>
    </w:p>
    <w:p w14:paraId="14A0734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Hoe wordt ervoor gezorgd dat een website optimaal blijft presteren, ook als bezoekersaantallen groeien?</w:t>
      </w:r>
    </w:p>
    <w:p w14:paraId="6A73E4E7" w14:textId="77777777" w:rsidR="00E30D3B" w:rsidRDefault="00E30D3B" w:rsidP="00E30D3B">
      <w:pPr>
        <w:widowControl w:val="0"/>
        <w:spacing w:after="0" w:line="264" w:lineRule="auto"/>
        <w:ind w:left="1440"/>
        <w:contextualSpacing/>
      </w:pPr>
    </w:p>
    <w:p w14:paraId="15A75E45" w14:textId="51110811" w:rsidR="00AA47C7" w:rsidRPr="00AA47C7" w:rsidRDefault="00AA47C7" w:rsidP="006D7C18">
      <w:r w:rsidRPr="00AA47C7">
        <w:t>Voor als begin portfolio g</w:t>
      </w:r>
      <w:r>
        <w:t xml:space="preserve">ebruik ik </w:t>
      </w:r>
      <w:proofErr w:type="spellStart"/>
      <w:r>
        <w:t>Vercel</w:t>
      </w:r>
      <w:proofErr w:type="spellEnd"/>
      <w:r>
        <w:t xml:space="preserve"> op de website te uploaden. En als de aantal bezoekers groeien dan zou ik een betaald variant moeten hebben van </w:t>
      </w:r>
      <w:proofErr w:type="spellStart"/>
      <w:r>
        <w:t>Vercel</w:t>
      </w:r>
      <w:proofErr w:type="spellEnd"/>
      <w:r>
        <w:t xml:space="preserve"> zodat er meer bezoekers op mijn portfolio </w:t>
      </w:r>
      <w:proofErr w:type="spellStart"/>
      <w:r>
        <w:t>lunnen</w:t>
      </w:r>
      <w:proofErr w:type="spellEnd"/>
    </w:p>
    <w:p w14:paraId="4935CE33" w14:textId="465A6A28" w:rsidR="00E30D3B" w:rsidRDefault="001277A9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proofErr w:type="spellStart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Caching</w:t>
      </w:r>
      <w:proofErr w:type="spellEnd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/Cookies</w:t>
      </w:r>
    </w:p>
    <w:p w14:paraId="3034447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Worden er cookies weggeschreven? </w:t>
      </w:r>
    </w:p>
    <w:p w14:paraId="6034073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caching</w:t>
      </w:r>
      <w:proofErr w:type="spellEnd"/>
      <w:r>
        <w:t>?</w:t>
      </w:r>
    </w:p>
    <w:p w14:paraId="47067FDC" w14:textId="77777777" w:rsidR="00E30D3B" w:rsidRDefault="00E30D3B" w:rsidP="00E30D3B">
      <w:pPr>
        <w:widowControl w:val="0"/>
        <w:spacing w:after="0" w:line="264" w:lineRule="auto"/>
        <w:contextualSpacing/>
      </w:pPr>
    </w:p>
    <w:p w14:paraId="5F63E673" w14:textId="3E6278D9" w:rsidR="006D7C18" w:rsidRPr="00AA47C7" w:rsidRDefault="00AA47C7" w:rsidP="00E30D3B">
      <w:pPr>
        <w:widowControl w:val="0"/>
        <w:spacing w:after="0" w:line="264" w:lineRule="auto"/>
        <w:contextualSpacing/>
      </w:pPr>
      <w:r w:rsidRPr="00AA47C7">
        <w:t>Op mijn portfolio word</w:t>
      </w:r>
      <w:r>
        <w:t>en</w:t>
      </w:r>
      <w:r w:rsidRPr="00AA47C7">
        <w:t xml:space="preserve"> e</w:t>
      </w:r>
      <w:r>
        <w:t xml:space="preserve">r geen cookies gebruikt en ook geen </w:t>
      </w:r>
      <w:proofErr w:type="spellStart"/>
      <w:r>
        <w:t>caching</w:t>
      </w:r>
      <w:proofErr w:type="spellEnd"/>
      <w:r w:rsidR="005E61A4">
        <w:t>. Omdat daar niks op geslagen moet worden voor de gebruiker</w:t>
      </w:r>
    </w:p>
    <w:p w14:paraId="168CA737" w14:textId="77777777" w:rsidR="00E30D3B" w:rsidRPr="00AA47C7" w:rsidRDefault="00E30D3B" w:rsidP="00E30D3B">
      <w:pPr>
        <w:widowControl w:val="0"/>
        <w:spacing w:after="0" w:line="264" w:lineRule="auto"/>
        <w:contextualSpacing/>
      </w:pPr>
    </w:p>
    <w:p w14:paraId="2CF7AFDD" w14:textId="5C7F1A09" w:rsidR="001277A9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Databaseontwerp</w:t>
      </w:r>
      <w:r w:rsidR="00516825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(optioneel)</w:t>
      </w:r>
    </w:p>
    <w:p w14:paraId="352284AE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848E76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Beschrijf de keuzes</w:t>
      </w:r>
    </w:p>
    <w:p w14:paraId="6FE2D666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Optioneel: neem een database diagram op</w:t>
      </w:r>
    </w:p>
    <w:p w14:paraId="6B58C358" w14:textId="77777777" w:rsidR="005E61A4" w:rsidRDefault="005E61A4" w:rsidP="005E61A4">
      <w:pPr>
        <w:widowControl w:val="0"/>
        <w:spacing w:after="0" w:line="264" w:lineRule="auto"/>
        <w:contextualSpacing/>
      </w:pPr>
    </w:p>
    <w:p w14:paraId="25757A7C" w14:textId="474B0513" w:rsidR="00AA47C7" w:rsidRPr="00AA47C7" w:rsidRDefault="00AA47C7" w:rsidP="00AE1D62">
      <w:pPr>
        <w:rPr>
          <w:bCs/>
        </w:rPr>
      </w:pPr>
      <w:r>
        <w:rPr>
          <w:bCs/>
        </w:rPr>
        <w:t xml:space="preserve">Ik ga ook geen Database gebruiken, omdat dat gewoon extra werk is en </w:t>
      </w:r>
      <w:proofErr w:type="spellStart"/>
      <w:r>
        <w:rPr>
          <w:bCs/>
        </w:rPr>
        <w:t>onodigd</w:t>
      </w:r>
      <w:proofErr w:type="spellEnd"/>
      <w:r>
        <w:rPr>
          <w:bCs/>
        </w:rPr>
        <w:t xml:space="preserve"> voor een portfolio website</w:t>
      </w:r>
    </w:p>
    <w:p w14:paraId="21796A3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49ED877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3873C4BD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Beveiligingsmodel (optioneel)</w:t>
      </w:r>
    </w:p>
    <w:p w14:paraId="4C4F69F1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1DA00FE1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strategieën zijn er bedacht om hackers buiten te houden?</w:t>
      </w:r>
    </w:p>
    <w:p w14:paraId="208DEF9A" w14:textId="77777777" w:rsidR="001277A9" w:rsidRDefault="001277A9" w:rsidP="001277A9">
      <w:pPr>
        <w:widowControl w:val="0"/>
        <w:spacing w:after="0" w:line="264" w:lineRule="auto"/>
        <w:contextualSpacing/>
      </w:pPr>
    </w:p>
    <w:p w14:paraId="002D97A7" w14:textId="0C21D85D" w:rsidR="00AE1D62" w:rsidRPr="005E61A4" w:rsidRDefault="005E61A4" w:rsidP="00AE1D62">
      <w:pPr>
        <w:rPr>
          <w:bCs/>
        </w:rPr>
      </w:pPr>
      <w:r w:rsidRPr="005E61A4">
        <w:rPr>
          <w:bCs/>
        </w:rPr>
        <w:t xml:space="preserve">Om hackers buiten te houden, gebruik ik SSL-encryptie om de communicatie te beveiligen en authenticatie met JWT-tokens voor toegang tot de API. </w:t>
      </w:r>
      <w:r>
        <w:rPr>
          <w:bCs/>
        </w:rPr>
        <w:t>Ook</w:t>
      </w:r>
      <w:r w:rsidRPr="005E61A4">
        <w:rPr>
          <w:bCs/>
        </w:rPr>
        <w:t xml:space="preserve"> houd ik de </w:t>
      </w:r>
      <w:proofErr w:type="spellStart"/>
      <w:r w:rsidRPr="005E61A4">
        <w:rPr>
          <w:bCs/>
        </w:rPr>
        <w:t>WordPress</w:t>
      </w:r>
      <w:proofErr w:type="spellEnd"/>
      <w:r w:rsidRPr="005E61A4">
        <w:rPr>
          <w:bCs/>
        </w:rPr>
        <w:t xml:space="preserve"> backend up-to-date met beveiligingspatches.</w:t>
      </w:r>
    </w:p>
    <w:p w14:paraId="701F97B0" w14:textId="77777777" w:rsidR="001277A9" w:rsidRDefault="001277A9" w:rsidP="001277A9">
      <w:pPr>
        <w:widowControl w:val="0"/>
        <w:spacing w:after="0" w:line="264" w:lineRule="auto"/>
        <w:contextualSpacing/>
      </w:pP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Z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oekfunctionaliteit (optioneel)</w:t>
      </w:r>
    </w:p>
    <w:p w14:paraId="070B39B9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54B21698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zoekfunctionaliteiten worden er gebruikt?</w:t>
      </w:r>
    </w:p>
    <w:p w14:paraId="48B8476E" w14:textId="4A4C2CC5" w:rsidR="001B0C26" w:rsidRDefault="001B0C26" w:rsidP="001B0C26">
      <w:pPr>
        <w:widowControl w:val="0"/>
        <w:spacing w:after="0" w:line="264" w:lineRule="auto"/>
        <w:contextualSpacing/>
      </w:pPr>
      <w:r>
        <w:t xml:space="preserve">Er word geen </w:t>
      </w:r>
      <w:proofErr w:type="spellStart"/>
      <w:r>
        <w:t>Zoekfunionaliteit</w:t>
      </w:r>
      <w:proofErr w:type="spellEnd"/>
      <w:r>
        <w:t xml:space="preserve"> gebruikt in mijn website</w:t>
      </w:r>
    </w:p>
    <w:p w14:paraId="4F199B63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246AFA76" w14:textId="77777777" w:rsidR="00AE1D62" w:rsidRDefault="00AE1D62" w:rsidP="001277A9">
      <w:pPr>
        <w:widowControl w:val="0"/>
        <w:spacing w:after="0" w:line="264" w:lineRule="auto"/>
        <w:contextualSpacing/>
      </w:pPr>
    </w:p>
    <w:p w14:paraId="37173E02" w14:textId="77777777" w:rsidR="001277A9" w:rsidRDefault="001277A9" w:rsidP="001277A9">
      <w:pPr>
        <w:widowControl w:val="0"/>
        <w:spacing w:after="0" w:line="264" w:lineRule="auto"/>
        <w:contextualSpacing/>
      </w:pPr>
      <w:proofErr w:type="spellStart"/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API’s</w:t>
      </w:r>
      <w:proofErr w:type="spellEnd"/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(optioneel)</w:t>
      </w:r>
    </w:p>
    <w:p w14:paraId="11B2B4F6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FD4F9DE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API’s</w:t>
      </w:r>
      <w:proofErr w:type="spellEnd"/>
      <w:r>
        <w:t>?</w:t>
      </w:r>
    </w:p>
    <w:p w14:paraId="78826B79" w14:textId="77777777" w:rsidR="001277A9" w:rsidRDefault="001277A9" w:rsidP="001277A9">
      <w:pPr>
        <w:widowControl w:val="0"/>
        <w:numPr>
          <w:ilvl w:val="2"/>
          <w:numId w:val="1"/>
        </w:numPr>
        <w:spacing w:after="0" w:line="264" w:lineRule="auto"/>
        <w:ind w:left="2160" w:hanging="360"/>
        <w:contextualSpacing/>
      </w:pPr>
      <w:r>
        <w:t>Beschrijf dan de werking</w:t>
      </w:r>
    </w:p>
    <w:p w14:paraId="50C5D224" w14:textId="77777777" w:rsidR="001B0C26" w:rsidRDefault="001B0C26" w:rsidP="001277A9">
      <w:pPr>
        <w:widowControl w:val="0"/>
        <w:numPr>
          <w:ilvl w:val="2"/>
          <w:numId w:val="1"/>
        </w:numPr>
        <w:spacing w:after="0" w:line="264" w:lineRule="auto"/>
        <w:ind w:left="2160" w:hanging="360"/>
        <w:contextualSpacing/>
      </w:pPr>
    </w:p>
    <w:p w14:paraId="30E07A89" w14:textId="505B1F6B" w:rsidR="001B0C26" w:rsidRPr="001B0C26" w:rsidRDefault="001B0C26" w:rsidP="001B0C26">
      <w:pPr>
        <w:widowControl w:val="0"/>
        <w:spacing w:after="0" w:line="264" w:lineRule="auto"/>
        <w:contextualSpacing/>
      </w:pPr>
      <w:r w:rsidRPr="001B0C26">
        <w:t xml:space="preserve">Ja, ik gebruik </w:t>
      </w:r>
      <w:proofErr w:type="spellStart"/>
      <w:r w:rsidRPr="001B0C26">
        <w:t>API's</w:t>
      </w:r>
      <w:proofErr w:type="spellEnd"/>
      <w:r w:rsidRPr="001B0C26">
        <w:t xml:space="preserve"> in mijn project. De </w:t>
      </w:r>
      <w:proofErr w:type="spellStart"/>
      <w:r w:rsidRPr="001B0C26">
        <w:t>WordPress</w:t>
      </w:r>
      <w:proofErr w:type="spellEnd"/>
      <w:r w:rsidRPr="001B0C26">
        <w:t xml:space="preserve"> REST API stuurt data van de </w:t>
      </w:r>
      <w:proofErr w:type="spellStart"/>
      <w:r w:rsidRPr="001B0C26">
        <w:t>back-end</w:t>
      </w:r>
      <w:proofErr w:type="spellEnd"/>
      <w:r w:rsidRPr="001B0C26">
        <w:t xml:space="preserve"> naar de front-end. De front-end stuurt een GET-verzoek naar de API om data zoals </w:t>
      </w:r>
      <w:proofErr w:type="spellStart"/>
      <w:r w:rsidRPr="001B0C26">
        <w:t>blogposts</w:t>
      </w:r>
      <w:proofErr w:type="spellEnd"/>
      <w:r w:rsidRPr="001B0C26">
        <w:t xml:space="preserve"> op te halen. De API reageert met een JSON-object en die data wordt in React.js verwerkt om op de site weer te geven. Dit maakt de front-end onafhankelijk van de </w:t>
      </w:r>
      <w:proofErr w:type="spellStart"/>
      <w:r w:rsidRPr="001B0C26">
        <w:t>WordPress</w:t>
      </w:r>
      <w:proofErr w:type="spellEnd"/>
      <w:r w:rsidRPr="001B0C26">
        <w:t xml:space="preserve"> backend.</w:t>
      </w:r>
    </w:p>
    <w:p w14:paraId="3E61F924" w14:textId="77777777" w:rsidR="001277A9" w:rsidRDefault="001277A9" w:rsidP="001277A9">
      <w:pPr>
        <w:widowControl w:val="0"/>
        <w:spacing w:after="0" w:line="264" w:lineRule="auto"/>
        <w:contextualSpacing/>
      </w:pPr>
    </w:p>
    <w:p w14:paraId="4F9FC167" w14:textId="77777777" w:rsidR="001277A9" w:rsidRDefault="001277A9" w:rsidP="001277A9">
      <w:pPr>
        <w:widowControl w:val="0"/>
        <w:spacing w:after="0" w:line="264" w:lineRule="auto"/>
        <w:contextualSpacing/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Sitemap (optioneel)</w:t>
      </w:r>
    </w:p>
    <w:p w14:paraId="3ECB78C4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1EE4C3B5" w14:textId="77777777" w:rsidR="006D7C18" w:rsidRDefault="006D7C18" w:rsidP="006D7C18"/>
    <w:sectPr w:rsidR="006D7C18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69919" w14:textId="77777777" w:rsidR="00FD609C" w:rsidRDefault="00FD609C">
      <w:pPr>
        <w:spacing w:after="0" w:line="240" w:lineRule="auto"/>
      </w:pPr>
      <w:r>
        <w:separator/>
      </w:r>
    </w:p>
  </w:endnote>
  <w:endnote w:type="continuationSeparator" w:id="0">
    <w:p w14:paraId="769A122D" w14:textId="77777777" w:rsidR="00FD609C" w:rsidRDefault="00FD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50AD8" w14:textId="77777777" w:rsidR="003C589C" w:rsidRDefault="003C589C">
    <w:pPr>
      <w:jc w:val="right"/>
    </w:pPr>
  </w:p>
  <w:p w14:paraId="644DC6D3" w14:textId="77777777" w:rsidR="003C589C" w:rsidRDefault="009440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16D17C00" w14:textId="77777777" w:rsidR="003C589C" w:rsidRDefault="009440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8163AE8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E3E59E9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7D8EBC53" w14:textId="77777777" w:rsidR="003C589C" w:rsidRDefault="003C589C">
    <w:pPr>
      <w:pStyle w:val="NoSpacing"/>
      <w:rPr>
        <w:sz w:val="2"/>
        <w:szCs w:val="2"/>
      </w:rPr>
    </w:pPr>
  </w:p>
  <w:p w14:paraId="67DBC26C" w14:textId="77777777" w:rsidR="003C589C" w:rsidRDefault="003C589C"/>
  <w:p w14:paraId="74BE9641" w14:textId="77777777" w:rsidR="003C589C" w:rsidRDefault="003C589C"/>
  <w:p w14:paraId="4E972077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B969F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69EA4" w14:textId="77777777" w:rsidR="00FD609C" w:rsidRDefault="00FD609C">
      <w:pPr>
        <w:spacing w:after="0" w:line="240" w:lineRule="auto"/>
      </w:pPr>
      <w:r>
        <w:separator/>
      </w:r>
    </w:p>
  </w:footnote>
  <w:footnote w:type="continuationSeparator" w:id="0">
    <w:p w14:paraId="07B17D5A" w14:textId="77777777" w:rsidR="00FD609C" w:rsidRDefault="00FD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7112CFA" w14:textId="78A78A5A" w:rsidR="003C589C" w:rsidRDefault="0051682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 Ontwerp</w:t>
        </w:r>
      </w:p>
    </w:sdtContent>
  </w:sdt>
  <w:p w14:paraId="38F724B9" w14:textId="77777777" w:rsidR="003C589C" w:rsidRDefault="009440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 w16cid:durableId="2226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1277A9"/>
    <w:rsid w:val="001B0C26"/>
    <w:rsid w:val="003C589C"/>
    <w:rsid w:val="004F7A96"/>
    <w:rsid w:val="00516825"/>
    <w:rsid w:val="00546BF9"/>
    <w:rsid w:val="005E61A4"/>
    <w:rsid w:val="00675A98"/>
    <w:rsid w:val="006D7C18"/>
    <w:rsid w:val="00731495"/>
    <w:rsid w:val="00944094"/>
    <w:rsid w:val="00A914FF"/>
    <w:rsid w:val="00AA47C7"/>
    <w:rsid w:val="00AB0C30"/>
    <w:rsid w:val="00AE1D62"/>
    <w:rsid w:val="00E30D3B"/>
    <w:rsid w:val="00E66A41"/>
    <w:rsid w:val="00FB7D84"/>
    <w:rsid w:val="00FD609C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2ACE04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F3618F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F3618F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546BF9"/>
    <w:rsid w:val="005E562D"/>
    <w:rsid w:val="00AB0C30"/>
    <w:rsid w:val="00BC003F"/>
    <w:rsid w:val="00F3618F"/>
    <w:rsid w:val="00F4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0E2841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C25DC-CA74-4057-9619-AE627B75A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9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Ontwerp</vt:lpstr>
      <vt:lpstr>Functioneel Ontwerp</vt:lpstr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Datum en versie van het document</dc:subject>
  <dc:creator>Docent</dc:creator>
  <cp:keywords/>
  <cp:lastModifiedBy>Mark Petrenko</cp:lastModifiedBy>
  <cp:revision>2</cp:revision>
  <cp:lastPrinted>2009-08-05T20:41:00Z</cp:lastPrinted>
  <dcterms:created xsi:type="dcterms:W3CDTF">2024-10-17T11:26:00Z</dcterms:created>
  <dcterms:modified xsi:type="dcterms:W3CDTF">2024-10-17T11:26:00Z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